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DEDB" w14:textId="77777777" w:rsidR="0024728F" w:rsidRDefault="00FE5F62">
      <w:pPr>
        <w:pStyle w:val="paragraph"/>
        <w:spacing w:before="0" w:after="0"/>
        <w:ind w:left="2124" w:right="4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6E023" wp14:editId="2D316EF7">
            <wp:simplePos x="0" y="0"/>
            <wp:positionH relativeFrom="column">
              <wp:posOffset>-2514</wp:posOffset>
            </wp:positionH>
            <wp:positionV relativeFrom="paragraph">
              <wp:posOffset>-206690</wp:posOffset>
            </wp:positionV>
            <wp:extent cx="771525" cy="603266"/>
            <wp:effectExtent l="0" t="0" r="9525" b="6334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32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CESSION DU DROIT DE L'IMAGE D'UNE PERSONNE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D04FFA" w14:textId="77777777" w:rsidR="0024728F" w:rsidRDefault="00FE5F62">
      <w:pPr>
        <w:pStyle w:val="paragraph"/>
        <w:spacing w:before="0" w:after="0"/>
        <w:ind w:left="2124" w:right="420"/>
        <w:jc w:val="both"/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Loi du 17 Juillet 1970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098EA2E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5CE80A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 xml:space="preserve">Chaque personne dispose sur son image d'un droit exclusif qui lui permet de s'opposer à ce que cette image soit utilisée ou reproduite sans son </w:t>
      </w:r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>autorisation.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83E8EE4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2FC90B4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E4814FE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Je soussigné(e) (prénom nom) …………………………………………………………………</w:t>
      </w: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</w:rPr>
        <w:t>…….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E5A38AE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63D2DF9" w14:textId="77777777" w:rsidR="0024728F" w:rsidRDefault="00FE5F62">
      <w:pPr>
        <w:pStyle w:val="paragraph"/>
        <w:spacing w:before="0" w:after="0"/>
        <w:ind w:right="420"/>
        <w:jc w:val="both"/>
      </w:pP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</w:rPr>
        <w:t>reconnais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avoir été photographié(e) et/ou filmé(e) lors de la captation ci-après :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4197D3B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0E5F6C2" w14:textId="77777777" w:rsidR="0024728F" w:rsidRDefault="00FE5F62">
      <w:pPr>
        <w:pStyle w:val="paragraph"/>
        <w:spacing w:before="0" w:after="0"/>
        <w:ind w:right="420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Objet de la captation :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 Conférence/Ateliers Span 2025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……………………………….</w:t>
      </w:r>
    </w:p>
    <w:p w14:paraId="01383E68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5BECBA9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Captation réalisée pour le compte du Rectorat de l’académie de Toulouse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397EEDB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6B33268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Responsable :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 Aurélie Jones Directrice du service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Drane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Occitanie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3A19A5F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Date(s) de captation : 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07/05/2025</w:t>
      </w:r>
    </w:p>
    <w:p w14:paraId="59ABF924" w14:textId="77777777" w:rsidR="0024728F" w:rsidRDefault="00FE5F62">
      <w:pPr>
        <w:pStyle w:val="paragraph"/>
        <w:spacing w:before="0" w:after="12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Lieu(x) de captation : 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Drane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Occitanie, 68 Boulevard de Strasbourg 31000 To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ulouse</w:t>
      </w:r>
    </w:p>
    <w:p w14:paraId="3581B09F" w14:textId="77777777" w:rsidR="0024728F" w:rsidRDefault="00FE5F62">
      <w:pPr>
        <w:pStyle w:val="paragraph"/>
        <w:spacing w:before="0" w:after="12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J'accepte que tout ou partie des images et enregistrements sonores soit utilisé par le Rectorat de l’académie de Toulouse et de la région académique Occitanie, dans le cadre du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temp présentiel de la Semaine des Pédagogies Actives 2025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</w:rPr>
        <w:t>Des photos pou</w:t>
      </w:r>
      <w:r>
        <w:rPr>
          <w:rStyle w:val="normaltextrun"/>
          <w:rFonts w:ascii="Calibri" w:hAnsi="Calibri" w:cs="Calibri"/>
          <w:sz w:val="20"/>
          <w:szCs w:val="20"/>
        </w:rPr>
        <w:t>rront également être publiées sur le site académique de la DRANE afin d’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illustrer un article de valorisation</w:t>
      </w:r>
      <w:r>
        <w:rPr>
          <w:rStyle w:val="normaltextrun"/>
          <w:rFonts w:ascii="Calibri" w:hAnsi="Calibri" w:cs="Calibri"/>
          <w:sz w:val="20"/>
          <w:szCs w:val="20"/>
        </w:rPr>
        <w:t xml:space="preserve"> sur l’action.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B6195BC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Je déclare expressément reconnaître et accepter que les autorisations ci-dessus prévues sont consenties pour 5 ans.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9BA1C31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D88E44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Je déclare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reconnaitre que cette captation photographique a été réalisée dans le cadre professionnel et avoir librement souhaité y participer. Je reconnais que je ne percevrai aucune rémunération spécifique liée à cette captation.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5D6BA51" w14:textId="77777777" w:rsidR="0024728F" w:rsidRDefault="0024728F">
      <w:pPr>
        <w:pStyle w:val="paragraph"/>
        <w:spacing w:before="0" w:after="0"/>
        <w:ind w:right="420"/>
        <w:jc w:val="both"/>
      </w:pPr>
    </w:p>
    <w:p w14:paraId="29B699C2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 xml:space="preserve">Conformément aux articles 39 et </w:t>
      </w:r>
      <w:r>
        <w:rPr>
          <w:rStyle w:val="normaltextrun"/>
          <w:rFonts w:ascii="Calibri" w:hAnsi="Calibri" w:cs="Calibri"/>
          <w:sz w:val="20"/>
          <w:szCs w:val="20"/>
        </w:rPr>
        <w:t>40 de la loi informatique et libertés du 6 janvier 1978, vous disposez d’un droit d’accès, de modification et de suppression des données vous concernant.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D356345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42E25F5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Fait à …………………………………………………</w:t>
      </w:r>
    </w:p>
    <w:p w14:paraId="59730450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Le ……/……/20……</w:t>
      </w:r>
    </w:p>
    <w:p w14:paraId="2C7968E0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(Signature, précédée de la mention « lu et approuvé »)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8B91DDC" w14:textId="77777777" w:rsidR="0024728F" w:rsidRDefault="0024728F">
      <w:pPr>
        <w:pStyle w:val="paragraph"/>
        <w:spacing w:before="0" w:after="0"/>
        <w:ind w:left="2410" w:right="420"/>
        <w:jc w:val="both"/>
      </w:pPr>
    </w:p>
    <w:p w14:paraId="00BB5B84" w14:textId="77777777" w:rsidR="0024728F" w:rsidRDefault="0024728F">
      <w:pPr>
        <w:pStyle w:val="paragraph"/>
        <w:spacing w:before="0" w:after="0"/>
        <w:ind w:left="2410" w:right="420"/>
        <w:jc w:val="both"/>
      </w:pPr>
    </w:p>
    <w:p w14:paraId="2EB27B38" w14:textId="77777777" w:rsidR="0024728F" w:rsidRDefault="0024728F">
      <w:pPr>
        <w:pStyle w:val="paragraph"/>
        <w:spacing w:before="0" w:after="0"/>
        <w:ind w:left="2410" w:right="420"/>
        <w:jc w:val="both"/>
      </w:pPr>
    </w:p>
    <w:p w14:paraId="102DE9E4" w14:textId="77777777" w:rsidR="0024728F" w:rsidRDefault="0024728F">
      <w:pPr>
        <w:jc w:val="both"/>
      </w:pPr>
    </w:p>
    <w:p w14:paraId="4C7286F0" w14:textId="77777777" w:rsidR="0024728F" w:rsidRDefault="00FE5F62">
      <w:pPr>
        <w:pStyle w:val="paragraph"/>
        <w:spacing w:before="0" w:after="0"/>
        <w:ind w:left="2124" w:right="4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AC1CF" wp14:editId="6C6A185C">
            <wp:simplePos x="0" y="0"/>
            <wp:positionH relativeFrom="column">
              <wp:posOffset>-2514</wp:posOffset>
            </wp:positionH>
            <wp:positionV relativeFrom="paragraph">
              <wp:posOffset>-206690</wp:posOffset>
            </wp:positionV>
            <wp:extent cx="771525" cy="603266"/>
            <wp:effectExtent l="0" t="0" r="9525" b="6334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32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CESSION DU DROIT D'IMAGE D'UNE PERSONNE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AF82BC" w14:textId="77777777" w:rsidR="0024728F" w:rsidRDefault="00FE5F62">
      <w:pPr>
        <w:pStyle w:val="paragraph"/>
        <w:spacing w:before="0" w:after="0"/>
        <w:ind w:left="2124" w:right="420"/>
        <w:jc w:val="both"/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Loi du 17 Juillet 1970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8374ADA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C3F5DE6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>Chaque personne dispose sur son image d'un droit exclusif qui lui permet de s'opposer à ce que cette image soit utilisée ou reproduite sans son autorisation.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601E5B7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1D6A148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1F60E1D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Je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soussigné(e) (prénom nom) …………………………………………………………………</w:t>
      </w: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</w:rPr>
        <w:t>…….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78848E6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2617BA5" w14:textId="77777777" w:rsidR="0024728F" w:rsidRDefault="00FE5F62">
      <w:pPr>
        <w:pStyle w:val="paragraph"/>
        <w:spacing w:before="0" w:after="0"/>
        <w:ind w:right="420"/>
        <w:jc w:val="both"/>
      </w:pP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</w:rPr>
        <w:t>reconnais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avoir été photographié(e) et/ou filmé(e) lors de la captation ci-après :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0D1257B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297D6E6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Objet de la captation :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Conférence/Ateliers Span 2025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…………………………………………………</w:t>
      </w:r>
    </w:p>
    <w:p w14:paraId="361BFFA9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B2BC285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Captation réalisée pour le compte 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du Rectorat de l’académie de Toulouse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8D25724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865A612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Responsable :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 Aurélie Jones Directrice du service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Drane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Occitanie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EA0B789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Date(s) de captation : 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07/05/2025</w:t>
      </w:r>
    </w:p>
    <w:p w14:paraId="36ADE90C" w14:textId="77777777" w:rsidR="0024728F" w:rsidRDefault="00FE5F62">
      <w:pPr>
        <w:pStyle w:val="paragraph"/>
        <w:spacing w:before="0" w:after="12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Lieu(x) de captation : 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Drane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Occitanie, 68 Boulevard de Strasbourg 31000 Toulouse</w:t>
      </w:r>
    </w:p>
    <w:p w14:paraId="48D248E0" w14:textId="77777777" w:rsidR="0024728F" w:rsidRDefault="00FE5F62">
      <w:pPr>
        <w:pStyle w:val="paragraph"/>
        <w:spacing w:before="0" w:after="12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J'accepte que tout ou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partie des images et enregistrements sonores soit utilisé par le Rectorat de l’académie de Toulouse et de la région académique Occitanie, dans le cadre du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temp présentiel de la Semaine des Pédagogies Actives 2025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</w:rPr>
        <w:t>Des photos pourront également être publiées</w:t>
      </w:r>
      <w:r>
        <w:rPr>
          <w:rStyle w:val="normaltextrun"/>
          <w:rFonts w:ascii="Calibri" w:hAnsi="Calibri" w:cs="Calibri"/>
          <w:sz w:val="20"/>
          <w:szCs w:val="20"/>
        </w:rPr>
        <w:t xml:space="preserve"> sur le site académique de la DRANE afin d’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illustrer un article de valorisation</w:t>
      </w:r>
      <w:r>
        <w:rPr>
          <w:rStyle w:val="normaltextrun"/>
          <w:rFonts w:ascii="Calibri" w:hAnsi="Calibri" w:cs="Calibri"/>
          <w:sz w:val="20"/>
          <w:szCs w:val="20"/>
        </w:rPr>
        <w:t xml:space="preserve"> sur l’action.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6429935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Je déclare expressément reconnaître et accepter que les autorisations ci-dessus prévues sont consenties pour 5 ans.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3FC6C4F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5D3D550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Je déclare reconnaitre que cette captat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ion photographique a été réalisée dans le cadre professionnel et avoir librement souhaité y participer. Je reconnais que je ne percevrai </w:t>
      </w: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</w:rPr>
        <w:t>aucune</w:t>
      </w:r>
      <w:proofErr w:type="gramEnd"/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rémunération spécifique liée à cette captation.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AB23E6" w14:textId="77777777" w:rsidR="0024728F" w:rsidRDefault="0024728F">
      <w:pPr>
        <w:pStyle w:val="paragraph"/>
        <w:spacing w:before="0" w:after="0"/>
        <w:ind w:right="420"/>
        <w:jc w:val="both"/>
      </w:pPr>
    </w:p>
    <w:p w14:paraId="028CED20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normaltextrun"/>
          <w:rFonts w:ascii="Calibri" w:hAnsi="Calibri" w:cs="Calibri"/>
          <w:sz w:val="20"/>
          <w:szCs w:val="20"/>
        </w:rPr>
        <w:t xml:space="preserve">Conformément aux articles 39 et 40 de la loi informatique et </w:t>
      </w:r>
      <w:r>
        <w:rPr>
          <w:rStyle w:val="normaltextrun"/>
          <w:rFonts w:ascii="Calibri" w:hAnsi="Calibri" w:cs="Calibri"/>
          <w:sz w:val="20"/>
          <w:szCs w:val="20"/>
        </w:rPr>
        <w:t>libertés du 6 janvier 1978, vous disposez d’un droit d’accès, de modification et de suppression des données vous concernant. 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3718B6F" w14:textId="77777777" w:rsidR="0024728F" w:rsidRDefault="00FE5F62">
      <w:pPr>
        <w:pStyle w:val="paragraph"/>
        <w:spacing w:before="0" w:after="0"/>
        <w:ind w:right="420"/>
        <w:jc w:val="both"/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5FF24F9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Fait à …………………………………………………</w:t>
      </w:r>
    </w:p>
    <w:p w14:paraId="083A5AC6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Le ……/……/20……</w:t>
      </w:r>
    </w:p>
    <w:p w14:paraId="41B90A23" w14:textId="77777777" w:rsidR="0024728F" w:rsidRDefault="00FE5F62">
      <w:pPr>
        <w:pStyle w:val="paragraph"/>
        <w:spacing w:before="0" w:after="0"/>
        <w:ind w:left="2410" w:right="420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(Signature, précédée de la mention « lu et approuvé »)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2C6C0FF" w14:textId="77777777" w:rsidR="0024728F" w:rsidRDefault="00FE5F62">
      <w:pPr>
        <w:pStyle w:val="paragraph"/>
        <w:spacing w:before="0" w:after="0"/>
        <w:ind w:left="2552" w:right="206"/>
        <w:jc w:val="both"/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sectPr w:rsidR="0024728F">
      <w:pgSz w:w="16838" w:h="11906" w:orient="landscape"/>
      <w:pgMar w:top="709" w:right="536" w:bottom="567" w:left="70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F92C" w14:textId="77777777" w:rsidR="00FE5F62" w:rsidRDefault="00FE5F62">
      <w:pPr>
        <w:spacing w:after="0" w:line="240" w:lineRule="auto"/>
      </w:pPr>
      <w:r>
        <w:separator/>
      </w:r>
    </w:p>
  </w:endnote>
  <w:endnote w:type="continuationSeparator" w:id="0">
    <w:p w14:paraId="3CD3BEEF" w14:textId="77777777" w:rsidR="00FE5F62" w:rsidRDefault="00FE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panose1 w:val="02000803000000000000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642B" w14:textId="77777777" w:rsidR="00FE5F62" w:rsidRDefault="00FE5F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321E80" w14:textId="77777777" w:rsidR="00FE5F62" w:rsidRDefault="00FE5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728F"/>
    <w:rsid w:val="0024728F"/>
    <w:rsid w:val="00383CF6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0B9"/>
  <w15:docId w15:val="{13F525BD-EBB3-483F-A398-EE76F5EF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4" w:lineRule="auto"/>
      <w:textAlignment w:val="auto"/>
    </w:pPr>
    <w:rPr>
      <w:rFonts w:ascii="Marianne" w:eastAsia="Aptos" w:hAnsi="Marianne" w:cs="Times New Roman"/>
      <w:kern w:val="3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pPr>
      <w:suppressAutoHyphens/>
      <w:spacing w:before="100" w:after="100" w:line="240" w:lineRule="auto"/>
    </w:pPr>
    <w:rPr>
      <w:rFonts w:ascii="Times New Roman" w:eastAsia="Times New Roman" w:hAnsi="Times New Roman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styleId="Textedebulles">
    <w:name w:val="Balloon Text"/>
    <w:basedOn w:val="Normal"/>
    <w:pPr>
      <w:suppressAutoHyphens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eastAsia="Calibri" w:hAnsi="Segoe UI" w:cs="Segoe UI"/>
      <w:sz w:val="18"/>
      <w:szCs w:val="18"/>
    </w:rPr>
  </w:style>
  <w:style w:type="paragraph" w:customStyle="1" w:styleId="Studys">
    <w:name w:val="Studys"/>
    <w:basedOn w:val="Normal"/>
    <w:pPr>
      <w:spacing w:line="480" w:lineRule="auto"/>
    </w:pPr>
    <w:rPr>
      <w:rFonts w:ascii="Verdana" w:hAnsi="Verdana"/>
      <w:color w:val="000000"/>
      <w:sz w:val="28"/>
    </w:rPr>
  </w:style>
  <w:style w:type="character" w:customStyle="1" w:styleId="paragraphCar">
    <w:name w:val="paragraph Car"/>
    <w:basedOn w:val="Policepardfaut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udysCar">
    <w:name w:val="Studys Car"/>
    <w:basedOn w:val="Policepardfaut"/>
    <w:rPr>
      <w:rFonts w:ascii="Verdana" w:eastAsia="Aptos" w:hAnsi="Verdana" w:cs="Times New Roman"/>
      <w:color w:val="000000"/>
      <w:kern w:val="3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SPAGNOLETTI ELISA</dc:creator>
  <dc:description/>
  <cp:lastModifiedBy>Laurent Castillo</cp:lastModifiedBy>
  <cp:revision>2</cp:revision>
  <cp:lastPrinted>2023-03-16T08:35:00Z</cp:lastPrinted>
  <dcterms:created xsi:type="dcterms:W3CDTF">2025-05-19T18:29:00Z</dcterms:created>
  <dcterms:modified xsi:type="dcterms:W3CDTF">2025-05-19T18:29:00Z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0x010100748FCEF46B9E184E8EBA4DF15DC9A656</vt:lpwstr>
  </property>
</Properties>
</file>